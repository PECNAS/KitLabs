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EC088" w14:textId="77777777" w:rsidR="00910C17" w:rsidRDefault="00910C17" w:rsidP="002B5B7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76BD0C7A" w14:textId="77777777" w:rsidR="00910C17" w:rsidRDefault="00910C17" w:rsidP="002B5B7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D9493D0" w14:textId="77777777" w:rsidR="00910C17" w:rsidRDefault="00910C17" w:rsidP="002B5B7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«Казанский национальный исследовательский технический университет</w:t>
      </w:r>
    </w:p>
    <w:p w14:paraId="57F77731" w14:textId="77777777" w:rsidR="00910C17" w:rsidRDefault="00910C17" w:rsidP="002B5B7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им. А. Н. Туполева – КАИ»</w:t>
      </w:r>
    </w:p>
    <w:p w14:paraId="4BA46A77" w14:textId="77777777" w:rsidR="00910C17" w:rsidRDefault="00910C17" w:rsidP="002B5B7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технологий и защиты информации</w:t>
      </w:r>
    </w:p>
    <w:p w14:paraId="7D9544FF" w14:textId="77777777" w:rsidR="00910C17" w:rsidRDefault="00910C17" w:rsidP="002B5B7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Отделение СПО ИКТЗИ (Колледж информационных технологий)</w:t>
      </w:r>
    </w:p>
    <w:p w14:paraId="6284EECF" w14:textId="77777777" w:rsidR="00910C17" w:rsidRDefault="00910C17" w:rsidP="002B5B7F">
      <w:pPr>
        <w:ind w:firstLine="0"/>
        <w:rPr>
          <w:rFonts w:cs="Times New Roman"/>
          <w:szCs w:val="28"/>
        </w:rPr>
      </w:pPr>
    </w:p>
    <w:p w14:paraId="20CA64ED" w14:textId="77777777" w:rsidR="00910C17" w:rsidRDefault="00910C17" w:rsidP="002B5B7F">
      <w:pPr>
        <w:ind w:firstLine="0"/>
        <w:jc w:val="right"/>
        <w:rPr>
          <w:rFonts w:cs="Times New Roman"/>
          <w:szCs w:val="28"/>
        </w:rPr>
      </w:pPr>
    </w:p>
    <w:p w14:paraId="0F8E96E4" w14:textId="77777777" w:rsidR="00910C17" w:rsidRDefault="00910C17" w:rsidP="002B5B7F">
      <w:pPr>
        <w:ind w:firstLine="0"/>
        <w:jc w:val="right"/>
        <w:rPr>
          <w:rFonts w:cs="Times New Roman"/>
          <w:szCs w:val="28"/>
        </w:rPr>
      </w:pPr>
    </w:p>
    <w:p w14:paraId="6C3F648B" w14:textId="77777777" w:rsidR="00910C17" w:rsidRDefault="00910C17" w:rsidP="002B5B7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№4</w:t>
      </w:r>
    </w:p>
    <w:p w14:paraId="57011FC8" w14:textId="77777777" w:rsidR="00910C17" w:rsidRDefault="00910C17" w:rsidP="002B5B7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</w:p>
    <w:p w14:paraId="612D1C16" w14:textId="77777777" w:rsidR="00910C17" w:rsidRDefault="00910C17" w:rsidP="002B5B7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“Информационная безопасность”</w:t>
      </w:r>
    </w:p>
    <w:p w14:paraId="1A9B6F6E" w14:textId="304C2A7F" w:rsidR="00910C17" w:rsidRDefault="00910C17" w:rsidP="002B5B7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color w:val="000000" w:themeColor="text1"/>
          <w:szCs w:val="28"/>
        </w:rPr>
        <w:t>Тема:</w:t>
      </w:r>
      <w:r>
        <w:rPr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“Установка приоритетов”</w:t>
      </w:r>
    </w:p>
    <w:p w14:paraId="580E96F7" w14:textId="77777777" w:rsidR="00910C17" w:rsidRDefault="00910C17" w:rsidP="002B5B7F">
      <w:pPr>
        <w:ind w:firstLine="0"/>
        <w:jc w:val="right"/>
        <w:rPr>
          <w:rFonts w:cs="Times New Roman"/>
          <w:szCs w:val="28"/>
        </w:rPr>
      </w:pPr>
    </w:p>
    <w:p w14:paraId="42C270ED" w14:textId="5F578EB2" w:rsidR="00910C17" w:rsidRDefault="00910C17" w:rsidP="002B5B7F">
      <w:pPr>
        <w:ind w:firstLine="0"/>
        <w:jc w:val="right"/>
        <w:rPr>
          <w:rFonts w:cs="Times New Roman"/>
          <w:szCs w:val="28"/>
        </w:rPr>
      </w:pPr>
    </w:p>
    <w:p w14:paraId="3D0A3215" w14:textId="4B302D4A" w:rsidR="002B5B7F" w:rsidRDefault="002B5B7F" w:rsidP="002B5B7F">
      <w:pPr>
        <w:ind w:firstLine="0"/>
        <w:jc w:val="right"/>
        <w:rPr>
          <w:rFonts w:cs="Times New Roman"/>
          <w:szCs w:val="28"/>
        </w:rPr>
      </w:pPr>
    </w:p>
    <w:p w14:paraId="12464BAC" w14:textId="2DD1CC85" w:rsidR="002B5B7F" w:rsidRDefault="002B5B7F" w:rsidP="002B5B7F">
      <w:pPr>
        <w:ind w:firstLine="0"/>
        <w:jc w:val="right"/>
        <w:rPr>
          <w:rFonts w:cs="Times New Roman"/>
          <w:szCs w:val="28"/>
        </w:rPr>
      </w:pPr>
    </w:p>
    <w:p w14:paraId="649FC548" w14:textId="77777777" w:rsidR="002B5B7F" w:rsidRDefault="002B5B7F" w:rsidP="002B5B7F">
      <w:pPr>
        <w:ind w:firstLine="0"/>
        <w:jc w:val="right"/>
        <w:rPr>
          <w:rFonts w:cs="Times New Roman"/>
          <w:szCs w:val="28"/>
        </w:rPr>
      </w:pPr>
    </w:p>
    <w:p w14:paraId="3872FCDB" w14:textId="77777777" w:rsidR="00910C17" w:rsidRDefault="00910C17" w:rsidP="002B5B7F">
      <w:pPr>
        <w:ind w:firstLine="0"/>
        <w:jc w:val="right"/>
        <w:rPr>
          <w:rFonts w:cs="Times New Roman"/>
          <w:szCs w:val="28"/>
        </w:rPr>
      </w:pPr>
    </w:p>
    <w:p w14:paraId="2E5B1F59" w14:textId="77777777" w:rsidR="00910C17" w:rsidRDefault="00910C17" w:rsidP="002B5B7F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Работу выполнил</w:t>
      </w:r>
    </w:p>
    <w:p w14:paraId="78CE5F3D" w14:textId="7841136A" w:rsidR="00910C17" w:rsidRDefault="00910C17" w:rsidP="002B5B7F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гр.</w:t>
      </w:r>
      <w:r>
        <w:rPr>
          <w:rFonts w:cs="Times New Roman"/>
          <w:szCs w:val="28"/>
        </w:rPr>
        <w:t xml:space="preserve"> 4233</w:t>
      </w:r>
    </w:p>
    <w:p w14:paraId="2028930F" w14:textId="47876576" w:rsidR="00910C17" w:rsidRDefault="00910C17" w:rsidP="002B5B7F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Тазюков М. М.</w:t>
      </w:r>
    </w:p>
    <w:p w14:paraId="4F9E6F81" w14:textId="77777777" w:rsidR="00910C17" w:rsidRDefault="00910C17" w:rsidP="002B5B7F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Преподаватель</w:t>
      </w:r>
    </w:p>
    <w:p w14:paraId="0C288587" w14:textId="77777777" w:rsidR="00910C17" w:rsidRDefault="00910C17" w:rsidP="002B5B7F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Кожевников К. Д.</w:t>
      </w:r>
    </w:p>
    <w:p w14:paraId="09974178" w14:textId="77777777" w:rsidR="00910C17" w:rsidRDefault="00910C17" w:rsidP="002B5B7F">
      <w:pPr>
        <w:ind w:firstLine="0"/>
        <w:jc w:val="right"/>
        <w:rPr>
          <w:rFonts w:cs="Times New Roman"/>
          <w:szCs w:val="28"/>
        </w:rPr>
      </w:pPr>
    </w:p>
    <w:p w14:paraId="0AB75FA1" w14:textId="77777777" w:rsidR="00910C17" w:rsidRDefault="00910C17" w:rsidP="002B5B7F">
      <w:pPr>
        <w:ind w:firstLine="0"/>
        <w:jc w:val="right"/>
        <w:rPr>
          <w:rFonts w:cs="Times New Roman"/>
          <w:szCs w:val="28"/>
        </w:rPr>
      </w:pPr>
    </w:p>
    <w:p w14:paraId="1C208679" w14:textId="77777777" w:rsidR="00910C17" w:rsidRDefault="00910C17" w:rsidP="002B5B7F">
      <w:pPr>
        <w:ind w:firstLine="0"/>
        <w:rPr>
          <w:rFonts w:cs="Times New Roman"/>
          <w:szCs w:val="28"/>
        </w:rPr>
      </w:pPr>
    </w:p>
    <w:p w14:paraId="26D38CE0" w14:textId="77777777" w:rsidR="00910C17" w:rsidRDefault="00910C17" w:rsidP="002B5B7F">
      <w:pPr>
        <w:ind w:firstLine="0"/>
        <w:jc w:val="center"/>
        <w:rPr>
          <w:rFonts w:cs="Times New Roman"/>
          <w:szCs w:val="28"/>
        </w:rPr>
      </w:pPr>
    </w:p>
    <w:p w14:paraId="1CD03AB4" w14:textId="77777777" w:rsidR="00910C17" w:rsidRDefault="00910C17" w:rsidP="002B5B7F">
      <w:pPr>
        <w:ind w:firstLine="0"/>
        <w:rPr>
          <w:rFonts w:cs="Times New Roman"/>
          <w:szCs w:val="28"/>
        </w:rPr>
      </w:pPr>
    </w:p>
    <w:p w14:paraId="7B68D03F" w14:textId="77777777" w:rsidR="00910C17" w:rsidRDefault="00910C17" w:rsidP="002B5B7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Казань 2024</w:t>
      </w:r>
      <w:r>
        <w:rPr>
          <w:rFonts w:cs="Times New Roman"/>
          <w:szCs w:val="28"/>
        </w:rPr>
        <w:t> </w:t>
      </w:r>
    </w:p>
    <w:p w14:paraId="13101CE2" w14:textId="5E6B2E30" w:rsidR="00D33F21" w:rsidRDefault="00D33F21" w:rsidP="00D33F21">
      <w:pPr>
        <w:ind w:firstLine="720"/>
      </w:pPr>
      <w:r>
        <w:lastRenderedPageBreak/>
        <w:t>Для начала подключимся к локальному серверу.</w:t>
      </w:r>
    </w:p>
    <w:p w14:paraId="2C2017B8" w14:textId="32702389" w:rsidR="00D33F21" w:rsidRDefault="00B02DFC" w:rsidP="00D33F21">
      <w:pPr>
        <w:pStyle w:val="Pictures"/>
      </w:pPr>
      <w:r w:rsidRPr="00B02DFC">
        <w:drawing>
          <wp:inline distT="0" distB="0" distL="0" distR="0" wp14:anchorId="0D5D9CB3" wp14:editId="693675E8">
            <wp:extent cx="3881437" cy="398557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9222" cy="399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2ED3" w14:textId="50D7D163" w:rsidR="00B02DFC" w:rsidRDefault="00D33F21" w:rsidP="00D33F21">
      <w:pPr>
        <w:pStyle w:val="Caption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>
          <w:rPr>
            <w:noProof/>
          </w:rPr>
          <w:t>1</w:t>
        </w:r>
      </w:fldSimple>
      <w:r>
        <w:t xml:space="preserve"> – </w:t>
      </w:r>
      <w:r>
        <w:rPr>
          <w:lang w:val="ru-RU"/>
        </w:rPr>
        <w:t>Подключение к серверу</w:t>
      </w:r>
    </w:p>
    <w:p w14:paraId="028896AA" w14:textId="730EFB5A" w:rsidR="00D33F21" w:rsidRPr="00D33F21" w:rsidRDefault="00D33F21" w:rsidP="00D33F21">
      <w:r>
        <w:t>Зайдем во вкладку свойств нашего сервера.</w:t>
      </w:r>
    </w:p>
    <w:p w14:paraId="0C489CF4" w14:textId="20CDA54E" w:rsidR="00D33F21" w:rsidRDefault="00B02DFC" w:rsidP="00D33F21">
      <w:pPr>
        <w:pStyle w:val="Pictures"/>
      </w:pPr>
      <w:r w:rsidRPr="00B02DFC">
        <w:drawing>
          <wp:inline distT="0" distB="0" distL="0" distR="0" wp14:anchorId="215BE0BA" wp14:editId="77E9D57E">
            <wp:extent cx="2333625" cy="375792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8745" cy="378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DA2A" w14:textId="3FFEF2FE" w:rsidR="002B5B7F" w:rsidRDefault="00D33F21" w:rsidP="00D33F21">
      <w:pPr>
        <w:pStyle w:val="Caption"/>
        <w:rPr>
          <w:lang w:val="ru-RU"/>
        </w:rPr>
      </w:pPr>
      <w:r w:rsidRPr="00D33F21">
        <w:rPr>
          <w:lang w:val="ru-RU"/>
        </w:rPr>
        <w:t xml:space="preserve">Рисунок </w:t>
      </w:r>
      <w:r>
        <w:fldChar w:fldCharType="begin"/>
      </w:r>
      <w:r w:rsidRPr="00D33F21">
        <w:rPr>
          <w:lang w:val="ru-RU"/>
        </w:rPr>
        <w:instrText xml:space="preserve"> </w:instrText>
      </w:r>
      <w:r>
        <w:instrText>SEQ</w:instrText>
      </w:r>
      <w:r w:rsidRPr="00D33F21">
        <w:rPr>
          <w:lang w:val="ru-RU"/>
        </w:rPr>
        <w:instrText xml:space="preserve"> Рисунок \* </w:instrText>
      </w:r>
      <w:r>
        <w:instrText>ARABIC</w:instrText>
      </w:r>
      <w:r w:rsidRPr="00D33F21">
        <w:rPr>
          <w:lang w:val="ru-RU"/>
        </w:rPr>
        <w:instrText xml:space="preserve"> </w:instrText>
      </w:r>
      <w:r>
        <w:fldChar w:fldCharType="separate"/>
      </w:r>
      <w:r w:rsidRPr="00D33F21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– Переход во вкладку свойств</w:t>
      </w:r>
    </w:p>
    <w:p w14:paraId="582935BA" w14:textId="60B02989" w:rsidR="00B02DFC" w:rsidRPr="002B5B7F" w:rsidRDefault="002B5B7F" w:rsidP="002B5B7F">
      <w:pPr>
        <w:spacing w:after="160" w:line="259" w:lineRule="auto"/>
        <w:ind w:firstLine="0"/>
        <w:jc w:val="left"/>
        <w:rPr>
          <w:iCs/>
          <w:sz w:val="24"/>
          <w:szCs w:val="18"/>
        </w:rPr>
      </w:pPr>
      <w:r>
        <w:br w:type="page"/>
      </w:r>
    </w:p>
    <w:p w14:paraId="53428196" w14:textId="6D907367" w:rsidR="00910C17" w:rsidRPr="00910C17" w:rsidRDefault="00910C17" w:rsidP="00910C17">
      <w:r>
        <w:lastRenderedPageBreak/>
        <w:t xml:space="preserve">Просмотрим вкладку процессоров на наличие флажка </w:t>
      </w:r>
      <w:r>
        <w:rPr>
          <w:rFonts w:cs="Times New Roman"/>
          <w:szCs w:val="28"/>
        </w:rPr>
        <w:t>"Повысить приоритет SQL Server", т. к. в некоторых версиях он может присутствовать.</w:t>
      </w:r>
    </w:p>
    <w:p w14:paraId="6FB419A4" w14:textId="77777777" w:rsidR="00D33F21" w:rsidRDefault="00B02DFC" w:rsidP="00D33F21">
      <w:pPr>
        <w:pStyle w:val="Pictures"/>
      </w:pPr>
      <w:r w:rsidRPr="00B02DFC">
        <w:drawing>
          <wp:inline distT="0" distB="0" distL="0" distR="0" wp14:anchorId="6C981F53" wp14:editId="3E963055">
            <wp:extent cx="4281487" cy="3897046"/>
            <wp:effectExtent l="0" t="0" r="508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1480" cy="390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B324" w14:textId="1222ECC5" w:rsidR="00B02DFC" w:rsidRPr="00D33F21" w:rsidRDefault="00D33F21" w:rsidP="00D33F21">
      <w:pPr>
        <w:pStyle w:val="Caption"/>
        <w:rPr>
          <w:rFonts w:cs="Times New Roman"/>
          <w:szCs w:val="28"/>
          <w:lang w:val="ru-RU"/>
        </w:rPr>
      </w:pPr>
      <w:r w:rsidRPr="00D33F21">
        <w:rPr>
          <w:lang w:val="ru-RU"/>
        </w:rPr>
        <w:t xml:space="preserve">Рисунок </w:t>
      </w:r>
      <w:r>
        <w:fldChar w:fldCharType="begin"/>
      </w:r>
      <w:r w:rsidRPr="00D33F21">
        <w:rPr>
          <w:lang w:val="ru-RU"/>
        </w:rPr>
        <w:instrText xml:space="preserve"> </w:instrText>
      </w:r>
      <w:r>
        <w:instrText>SEQ</w:instrText>
      </w:r>
      <w:r w:rsidRPr="00D33F21">
        <w:rPr>
          <w:lang w:val="ru-RU"/>
        </w:rPr>
        <w:instrText xml:space="preserve"> Рисунок \* </w:instrText>
      </w:r>
      <w:r>
        <w:instrText>ARABIC</w:instrText>
      </w:r>
      <w:r w:rsidRPr="00D33F21">
        <w:rPr>
          <w:lang w:val="ru-RU"/>
        </w:rPr>
        <w:instrText xml:space="preserve"> </w:instrText>
      </w:r>
      <w:r>
        <w:fldChar w:fldCharType="separate"/>
      </w:r>
      <w:r w:rsidRPr="00D33F21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 – Вкладка процессоров в «Свойствах»</w:t>
      </w:r>
    </w:p>
    <w:p w14:paraId="159D0023" w14:textId="6E40877B" w:rsidR="00B02DFC" w:rsidRPr="00910C17" w:rsidRDefault="00910C17" w:rsidP="00910C17">
      <w:r>
        <w:t xml:space="preserve">Изменим параметр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boost</w:t>
      </w:r>
      <w:proofErr w:type="spellEnd"/>
      <w:r>
        <w:t xml:space="preserve"> с помощью функции </w:t>
      </w:r>
      <w:proofErr w:type="spellStart"/>
      <w:r>
        <w:rPr>
          <w:lang w:val="en-US"/>
        </w:rPr>
        <w:t>sp</w:t>
      </w:r>
      <w:proofErr w:type="spellEnd"/>
      <w:r w:rsidRPr="00910C17">
        <w:t>_</w:t>
      </w:r>
      <w:r>
        <w:rPr>
          <w:lang w:val="en-US"/>
        </w:rPr>
        <w:t>configure</w:t>
      </w:r>
      <w:r>
        <w:t>, создав новый запрос.</w:t>
      </w:r>
    </w:p>
    <w:p w14:paraId="6AE9DB8E" w14:textId="77777777" w:rsidR="00D33F21" w:rsidRDefault="00B02DFC" w:rsidP="00D33F21">
      <w:pPr>
        <w:pStyle w:val="Pictures"/>
      </w:pPr>
      <w:r w:rsidRPr="00B02DFC">
        <w:drawing>
          <wp:inline distT="0" distB="0" distL="0" distR="0" wp14:anchorId="7C73595A" wp14:editId="53EBA4ED">
            <wp:extent cx="4407204" cy="21812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6897" cy="219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6AF3" w14:textId="716EB296" w:rsidR="002B5B7F" w:rsidRDefault="00D33F21" w:rsidP="00D33F21">
      <w:pPr>
        <w:pStyle w:val="Caption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>
          <w:rPr>
            <w:noProof/>
          </w:rPr>
          <w:t>4</w:t>
        </w:r>
      </w:fldSimple>
      <w:r>
        <w:rPr>
          <w:lang w:val="ru-RU"/>
        </w:rPr>
        <w:t xml:space="preserve"> – Изменяем приоритет</w:t>
      </w:r>
    </w:p>
    <w:p w14:paraId="7DD1B737" w14:textId="515B1F58" w:rsidR="00B02DFC" w:rsidRPr="002B5B7F" w:rsidRDefault="002B5B7F" w:rsidP="002B5B7F">
      <w:pPr>
        <w:spacing w:after="160" w:line="259" w:lineRule="auto"/>
        <w:ind w:firstLine="0"/>
        <w:jc w:val="left"/>
        <w:rPr>
          <w:iCs/>
          <w:sz w:val="24"/>
          <w:szCs w:val="18"/>
        </w:rPr>
      </w:pPr>
      <w:r>
        <w:br w:type="page"/>
      </w:r>
    </w:p>
    <w:p w14:paraId="6283B823" w14:textId="0E1EF396" w:rsidR="00910C17" w:rsidRPr="00910C17" w:rsidRDefault="00910C17" w:rsidP="00910C17">
      <w:proofErr w:type="spellStart"/>
      <w:r>
        <w:lastRenderedPageBreak/>
        <w:t>Переподключимся</w:t>
      </w:r>
      <w:proofErr w:type="spellEnd"/>
      <w:r>
        <w:t xml:space="preserve"> к серверу, чтобы изменения вступили в силу.</w:t>
      </w:r>
    </w:p>
    <w:p w14:paraId="416B2C1B" w14:textId="77777777" w:rsidR="00D33F21" w:rsidRDefault="00D33F21" w:rsidP="00D33F21">
      <w:pPr>
        <w:pStyle w:val="Pictures"/>
      </w:pPr>
      <w:r w:rsidRPr="00D33F21">
        <w:drawing>
          <wp:inline distT="0" distB="0" distL="0" distR="0" wp14:anchorId="214A6444" wp14:editId="25AC505C">
            <wp:extent cx="2476500" cy="1294748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8122" cy="130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4D77" w14:textId="70F59503" w:rsidR="00D33F21" w:rsidRPr="00D33F21" w:rsidRDefault="00D33F21" w:rsidP="00D33F21">
      <w:pPr>
        <w:pStyle w:val="Caption"/>
        <w:rPr>
          <w:rFonts w:cs="Times New Roman"/>
          <w:szCs w:val="28"/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>
          <w:rPr>
            <w:noProof/>
          </w:rPr>
          <w:t>5</w:t>
        </w:r>
      </w:fldSimple>
      <w:r>
        <w:rPr>
          <w:lang w:val="ru-RU"/>
        </w:rPr>
        <w:t xml:space="preserve"> – Отключение от сервера</w:t>
      </w:r>
    </w:p>
    <w:p w14:paraId="5E2580C7" w14:textId="77777777" w:rsidR="00D33F21" w:rsidRDefault="00D33F21" w:rsidP="00D33F21">
      <w:pPr>
        <w:pStyle w:val="Pictures"/>
      </w:pPr>
      <w:r w:rsidRPr="00D33F21">
        <w:drawing>
          <wp:inline distT="0" distB="0" distL="0" distR="0" wp14:anchorId="1E1C7036" wp14:editId="170ACCD2">
            <wp:extent cx="2286000" cy="773723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2333" cy="7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B64D" w14:textId="419B8F99" w:rsidR="00D33F21" w:rsidRDefault="00D33F21" w:rsidP="00910C17">
      <w:pPr>
        <w:pStyle w:val="Caption"/>
        <w:rPr>
          <w:lang w:val="ru-RU"/>
        </w:rPr>
      </w:pPr>
      <w:r w:rsidRPr="00910C17">
        <w:rPr>
          <w:lang w:val="ru-RU"/>
        </w:rPr>
        <w:t xml:space="preserve">Рисунок </w:t>
      </w:r>
      <w:r>
        <w:fldChar w:fldCharType="begin"/>
      </w:r>
      <w:r w:rsidRPr="00910C17">
        <w:rPr>
          <w:lang w:val="ru-RU"/>
        </w:rPr>
        <w:instrText xml:space="preserve"> </w:instrText>
      </w:r>
      <w:r>
        <w:instrText>SEQ</w:instrText>
      </w:r>
      <w:r w:rsidRPr="00910C17">
        <w:rPr>
          <w:lang w:val="ru-RU"/>
        </w:rPr>
        <w:instrText xml:space="preserve"> Рисунок \* </w:instrText>
      </w:r>
      <w:r>
        <w:instrText>ARABIC</w:instrText>
      </w:r>
      <w:r w:rsidRPr="00910C17">
        <w:rPr>
          <w:lang w:val="ru-RU"/>
        </w:rPr>
        <w:instrText xml:space="preserve"> </w:instrText>
      </w:r>
      <w:r>
        <w:fldChar w:fldCharType="separate"/>
      </w:r>
      <w:r w:rsidRPr="00910C17">
        <w:rPr>
          <w:noProof/>
          <w:lang w:val="ru-RU"/>
        </w:rPr>
        <w:t>6</w:t>
      </w:r>
      <w:r>
        <w:fldChar w:fldCharType="end"/>
      </w:r>
      <w:r>
        <w:rPr>
          <w:lang w:val="ru-RU"/>
        </w:rPr>
        <w:t xml:space="preserve"> – Подключение к серверу</w:t>
      </w:r>
    </w:p>
    <w:p w14:paraId="26324BDE" w14:textId="72954CA0" w:rsidR="00910C17" w:rsidRPr="00910C17" w:rsidRDefault="00910C17" w:rsidP="00910C17">
      <w:r>
        <w:t xml:space="preserve">Проверим вступили в силу изменения оператором </w:t>
      </w:r>
      <w:r>
        <w:rPr>
          <w:lang w:val="en-US"/>
        </w:rPr>
        <w:t>SELECT</w:t>
      </w:r>
      <w:r w:rsidRPr="00910C17">
        <w:t>.</w:t>
      </w:r>
    </w:p>
    <w:p w14:paraId="11386EAE" w14:textId="77777777" w:rsidR="00D33F21" w:rsidRDefault="00D33F21" w:rsidP="00D33F21">
      <w:pPr>
        <w:pStyle w:val="Pictures"/>
      </w:pPr>
      <w:r w:rsidRPr="00D33F21">
        <w:drawing>
          <wp:inline distT="0" distB="0" distL="0" distR="0" wp14:anchorId="26E29E1E" wp14:editId="61486C50">
            <wp:extent cx="2595563" cy="66773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3642" cy="6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2BB1" w14:textId="79977706" w:rsidR="00910C17" w:rsidRDefault="00D33F21" w:rsidP="00910C17">
      <w:pPr>
        <w:pStyle w:val="Caption"/>
        <w:rPr>
          <w:lang w:val="ru-RU"/>
        </w:rPr>
      </w:pPr>
      <w:r w:rsidRPr="00D33F21">
        <w:rPr>
          <w:lang w:val="ru-RU"/>
        </w:rPr>
        <w:t xml:space="preserve">Рисунок </w:t>
      </w:r>
      <w:r>
        <w:fldChar w:fldCharType="begin"/>
      </w:r>
      <w:r w:rsidRPr="00D33F21">
        <w:rPr>
          <w:lang w:val="ru-RU"/>
        </w:rPr>
        <w:instrText xml:space="preserve"> </w:instrText>
      </w:r>
      <w:r>
        <w:instrText>SEQ</w:instrText>
      </w:r>
      <w:r w:rsidRPr="00D33F21">
        <w:rPr>
          <w:lang w:val="ru-RU"/>
        </w:rPr>
        <w:instrText xml:space="preserve"> Рисунок \* </w:instrText>
      </w:r>
      <w:r>
        <w:instrText>ARABIC</w:instrText>
      </w:r>
      <w:r w:rsidRPr="00D33F21">
        <w:rPr>
          <w:lang w:val="ru-RU"/>
        </w:rPr>
        <w:instrText xml:space="preserve"> </w:instrText>
      </w:r>
      <w:r>
        <w:fldChar w:fldCharType="separate"/>
      </w:r>
      <w:r w:rsidRPr="00D33F21">
        <w:rPr>
          <w:noProof/>
          <w:lang w:val="ru-RU"/>
        </w:rPr>
        <w:t>7</w:t>
      </w:r>
      <w:r>
        <w:fldChar w:fldCharType="end"/>
      </w:r>
      <w:r>
        <w:rPr>
          <w:lang w:val="ru-RU"/>
        </w:rPr>
        <w:t xml:space="preserve"> – Запрос для проверки изменения приоритета</w:t>
      </w:r>
    </w:p>
    <w:p w14:paraId="42BE1252" w14:textId="3F48CDE6" w:rsidR="00910C17" w:rsidRPr="00910C17" w:rsidRDefault="00910C17" w:rsidP="00910C17">
      <w:r>
        <w:t>Значение будет выведено на экран.</w:t>
      </w:r>
    </w:p>
    <w:p w14:paraId="608ABDD6" w14:textId="77777777" w:rsidR="00D33F21" w:rsidRDefault="00D33F21" w:rsidP="00D33F21">
      <w:pPr>
        <w:pStyle w:val="Pictures"/>
      </w:pPr>
      <w:r w:rsidRPr="00D33F21">
        <w:drawing>
          <wp:inline distT="0" distB="0" distL="0" distR="0" wp14:anchorId="78FFB95D" wp14:editId="0577206C">
            <wp:extent cx="2495898" cy="714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8DE2" w14:textId="40BEDC4F" w:rsidR="00D33F21" w:rsidRPr="00D33F21" w:rsidRDefault="00D33F21" w:rsidP="00D33F21">
      <w:pPr>
        <w:pStyle w:val="Caption"/>
        <w:rPr>
          <w:rFonts w:cs="Times New Roman"/>
          <w:szCs w:val="28"/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>
          <w:rPr>
            <w:noProof/>
          </w:rPr>
          <w:t>8</w:t>
        </w:r>
      </w:fldSimple>
      <w:r>
        <w:rPr>
          <w:lang w:val="ru-RU"/>
        </w:rPr>
        <w:t xml:space="preserve"> – Вывод значения</w:t>
      </w:r>
    </w:p>
    <w:sectPr w:rsidR="00D33F21" w:rsidRPr="00D33F21" w:rsidSect="002B5B7F">
      <w:footerReference w:type="default" r:id="rId16"/>
      <w:pgSz w:w="11906" w:h="16838"/>
      <w:pgMar w:top="562" w:right="562" w:bottom="562" w:left="1699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83C2E" w14:textId="77777777" w:rsidR="004F4991" w:rsidRDefault="004F4991" w:rsidP="002B5B7F">
      <w:pPr>
        <w:spacing w:line="240" w:lineRule="auto"/>
      </w:pPr>
      <w:r>
        <w:separator/>
      </w:r>
    </w:p>
  </w:endnote>
  <w:endnote w:type="continuationSeparator" w:id="0">
    <w:p w14:paraId="214B2141" w14:textId="77777777" w:rsidR="004F4991" w:rsidRDefault="004F4991" w:rsidP="002B5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94488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430819" w14:textId="4C000784" w:rsidR="002B5B7F" w:rsidRDefault="002B5B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25A33F" w14:textId="77777777" w:rsidR="002B5B7F" w:rsidRDefault="002B5B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5597E" w14:textId="77777777" w:rsidR="004F4991" w:rsidRDefault="004F4991" w:rsidP="002B5B7F">
      <w:pPr>
        <w:spacing w:line="240" w:lineRule="auto"/>
      </w:pPr>
      <w:r>
        <w:separator/>
      </w:r>
    </w:p>
  </w:footnote>
  <w:footnote w:type="continuationSeparator" w:id="0">
    <w:p w14:paraId="2FB9E10A" w14:textId="77777777" w:rsidR="004F4991" w:rsidRDefault="004F4991" w:rsidP="002B5B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4FCF"/>
    <w:multiLevelType w:val="hybridMultilevel"/>
    <w:tmpl w:val="D93EA872"/>
    <w:lvl w:ilvl="0" w:tplc="B61A8F64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64903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B66A9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F4524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96CA3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FE89AD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644EF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26F0E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00DF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C06251"/>
    <w:multiLevelType w:val="hybridMultilevel"/>
    <w:tmpl w:val="F7AABDAC"/>
    <w:lvl w:ilvl="0" w:tplc="E9F4F3E4">
      <w:start w:val="5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78726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9D61A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DA00D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D6A5A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5E118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E021F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7C168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A8EB1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DFC"/>
    <w:rsid w:val="0005752F"/>
    <w:rsid w:val="000A276F"/>
    <w:rsid w:val="0017650D"/>
    <w:rsid w:val="001A4229"/>
    <w:rsid w:val="00225DE4"/>
    <w:rsid w:val="002B5B7F"/>
    <w:rsid w:val="002F543A"/>
    <w:rsid w:val="002F6CD2"/>
    <w:rsid w:val="003B74CC"/>
    <w:rsid w:val="004E10CC"/>
    <w:rsid w:val="004F4991"/>
    <w:rsid w:val="005E085A"/>
    <w:rsid w:val="005E3336"/>
    <w:rsid w:val="006D330C"/>
    <w:rsid w:val="0072491B"/>
    <w:rsid w:val="007400ED"/>
    <w:rsid w:val="00774141"/>
    <w:rsid w:val="007C383B"/>
    <w:rsid w:val="00801C8E"/>
    <w:rsid w:val="008D1F72"/>
    <w:rsid w:val="00910C17"/>
    <w:rsid w:val="009D5796"/>
    <w:rsid w:val="00A33BAE"/>
    <w:rsid w:val="00B02DFC"/>
    <w:rsid w:val="00B66D41"/>
    <w:rsid w:val="00BD60D6"/>
    <w:rsid w:val="00C022BB"/>
    <w:rsid w:val="00C232EC"/>
    <w:rsid w:val="00CA6166"/>
    <w:rsid w:val="00CC5CD6"/>
    <w:rsid w:val="00CD3541"/>
    <w:rsid w:val="00D218AD"/>
    <w:rsid w:val="00D33F21"/>
    <w:rsid w:val="00D975BB"/>
    <w:rsid w:val="00E3464D"/>
    <w:rsid w:val="00EB14BA"/>
    <w:rsid w:val="00ED13CA"/>
    <w:rsid w:val="00EF68E4"/>
    <w:rsid w:val="00FD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4CC9"/>
  <w15:chartTrackingRefBased/>
  <w15:docId w15:val="{215FDEAC-F2F1-4361-8AF8-55EF1E34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andart"/>
    <w:qFormat/>
    <w:rsid w:val="000A276F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ctures">
    <w:name w:val="Pictures"/>
    <w:next w:val="Normal"/>
    <w:link w:val="Pictures0"/>
    <w:qFormat/>
    <w:rsid w:val="00774141"/>
    <w:pPr>
      <w:spacing w:after="0" w:line="360" w:lineRule="auto"/>
      <w:jc w:val="center"/>
    </w:pPr>
    <w:rPr>
      <w:rFonts w:ascii="Times New Roman" w:hAnsi="Times New Roman"/>
      <w:sz w:val="24"/>
      <w:lang w:val="ru-RU"/>
    </w:rPr>
  </w:style>
  <w:style w:type="character" w:customStyle="1" w:styleId="Pictures0">
    <w:name w:val="Pictures Знак"/>
    <w:basedOn w:val="DefaultParagraphFont"/>
    <w:link w:val="Pictures"/>
    <w:rsid w:val="00774141"/>
    <w:rPr>
      <w:rFonts w:ascii="Times New Roman" w:hAnsi="Times New Roman"/>
      <w:sz w:val="24"/>
      <w:lang w:val="ru-RU"/>
    </w:rPr>
  </w:style>
  <w:style w:type="paragraph" w:customStyle="1" w:styleId="1">
    <w:name w:val="Верхний колонтитул1"/>
    <w:basedOn w:val="Normal"/>
    <w:next w:val="Normal"/>
    <w:link w:val="Header"/>
    <w:qFormat/>
    <w:rsid w:val="00CD3541"/>
    <w:pPr>
      <w:ind w:firstLine="0"/>
      <w:jc w:val="center"/>
    </w:pPr>
    <w:rPr>
      <w:b/>
      <w:sz w:val="32"/>
    </w:rPr>
  </w:style>
  <w:style w:type="character" w:customStyle="1" w:styleId="Header">
    <w:name w:val="Header Знак"/>
    <w:basedOn w:val="DefaultParagraphFont"/>
    <w:link w:val="1"/>
    <w:rsid w:val="00CD3541"/>
    <w:rPr>
      <w:rFonts w:ascii="Times New Roman" w:hAnsi="Times New Roman"/>
      <w:b/>
      <w:sz w:val="32"/>
      <w:lang w:val="ru-RU"/>
    </w:rPr>
  </w:style>
  <w:style w:type="paragraph" w:customStyle="1" w:styleId="2">
    <w:name w:val="Верхний колонтитул2"/>
    <w:basedOn w:val="Normal"/>
    <w:next w:val="Normal"/>
    <w:link w:val="Header1"/>
    <w:qFormat/>
    <w:rsid w:val="00A33BAE"/>
    <w:pPr>
      <w:ind w:firstLine="0"/>
      <w:jc w:val="center"/>
    </w:pPr>
    <w:rPr>
      <w:b/>
      <w:sz w:val="32"/>
    </w:rPr>
  </w:style>
  <w:style w:type="character" w:customStyle="1" w:styleId="Header1">
    <w:name w:val="Header Знак1"/>
    <w:basedOn w:val="DefaultParagraphFont"/>
    <w:link w:val="2"/>
    <w:rsid w:val="00A33BAE"/>
    <w:rPr>
      <w:rFonts w:ascii="Times New Roman" w:hAnsi="Times New Roman"/>
      <w:b/>
      <w:sz w:val="32"/>
      <w:lang w:val="ru-RU"/>
    </w:rPr>
  </w:style>
  <w:style w:type="paragraph" w:customStyle="1" w:styleId="3">
    <w:name w:val="Верхний колонтитул3"/>
    <w:basedOn w:val="Normal"/>
    <w:link w:val="Header2"/>
    <w:qFormat/>
    <w:rsid w:val="00C022BB"/>
    <w:pPr>
      <w:ind w:firstLine="0"/>
      <w:jc w:val="center"/>
    </w:pPr>
    <w:rPr>
      <w:b/>
      <w:sz w:val="32"/>
    </w:rPr>
  </w:style>
  <w:style w:type="character" w:customStyle="1" w:styleId="Header2">
    <w:name w:val="Header Знак2"/>
    <w:basedOn w:val="DefaultParagraphFont"/>
    <w:link w:val="3"/>
    <w:rsid w:val="00C022BB"/>
    <w:rPr>
      <w:rFonts w:ascii="Times New Roman" w:hAnsi="Times New Roman"/>
      <w:b/>
      <w:sz w:val="32"/>
    </w:rPr>
  </w:style>
  <w:style w:type="paragraph" w:customStyle="1" w:styleId="4">
    <w:name w:val="Верхний колонтитул4"/>
    <w:next w:val="Normal"/>
    <w:link w:val="Header3"/>
    <w:qFormat/>
    <w:rsid w:val="00EF68E4"/>
    <w:pPr>
      <w:spacing w:after="0" w:line="360" w:lineRule="auto"/>
      <w:jc w:val="center"/>
    </w:pPr>
    <w:rPr>
      <w:rFonts w:ascii="Times New Roman" w:hAnsi="Times New Roman"/>
      <w:b/>
      <w:sz w:val="32"/>
      <w:lang w:val="ru-RU"/>
    </w:rPr>
  </w:style>
  <w:style w:type="character" w:customStyle="1" w:styleId="Header3">
    <w:name w:val="Header Знак3"/>
    <w:basedOn w:val="DefaultParagraphFont"/>
    <w:link w:val="4"/>
    <w:rsid w:val="00EF68E4"/>
    <w:rPr>
      <w:rFonts w:ascii="Times New Roman" w:hAnsi="Times New Roman"/>
      <w:b/>
      <w:sz w:val="32"/>
      <w:lang w:val="ru-RU"/>
    </w:rPr>
  </w:style>
  <w:style w:type="paragraph" w:customStyle="1" w:styleId="5">
    <w:name w:val="Верхний колонтитул5"/>
    <w:basedOn w:val="Normal"/>
    <w:next w:val="Normal"/>
    <w:link w:val="Header4"/>
    <w:qFormat/>
    <w:rsid w:val="0005752F"/>
    <w:pPr>
      <w:ind w:firstLine="0"/>
      <w:jc w:val="center"/>
    </w:pPr>
    <w:rPr>
      <w:b/>
      <w:sz w:val="32"/>
    </w:rPr>
  </w:style>
  <w:style w:type="character" w:customStyle="1" w:styleId="Header4">
    <w:name w:val="Header Знак4"/>
    <w:basedOn w:val="DefaultParagraphFont"/>
    <w:link w:val="5"/>
    <w:rsid w:val="0005752F"/>
    <w:rPr>
      <w:rFonts w:ascii="Times New Roman" w:hAnsi="Times New Roman"/>
      <w:b/>
      <w:sz w:val="32"/>
    </w:rPr>
  </w:style>
  <w:style w:type="paragraph" w:customStyle="1" w:styleId="StandartHeader">
    <w:name w:val="StandartHeader"/>
    <w:basedOn w:val="Normal"/>
    <w:next w:val="Normal"/>
    <w:link w:val="StandartHeader0"/>
    <w:qFormat/>
    <w:rsid w:val="00CC5CD6"/>
    <w:pPr>
      <w:ind w:firstLine="0"/>
      <w:jc w:val="center"/>
    </w:pPr>
    <w:rPr>
      <w:b/>
      <w:sz w:val="32"/>
    </w:rPr>
  </w:style>
  <w:style w:type="character" w:customStyle="1" w:styleId="StandartHeader0">
    <w:name w:val="StandartHeader Знак"/>
    <w:basedOn w:val="DefaultParagraphFont"/>
    <w:link w:val="StandartHeader"/>
    <w:rsid w:val="00CC5CD6"/>
    <w:rPr>
      <w:rFonts w:ascii="Times New Roman" w:hAnsi="Times New Roman"/>
      <w:b/>
      <w:sz w:val="32"/>
    </w:rPr>
  </w:style>
  <w:style w:type="paragraph" w:customStyle="1" w:styleId="Code">
    <w:name w:val="Code"/>
    <w:link w:val="Code0"/>
    <w:qFormat/>
    <w:rsid w:val="002F6CD2"/>
    <w:pPr>
      <w:spacing w:after="0" w:line="285" w:lineRule="atLeast"/>
    </w:pPr>
    <w:rPr>
      <w:rFonts w:ascii="Consolas" w:hAnsi="Consolas"/>
      <w:sz w:val="21"/>
    </w:rPr>
  </w:style>
  <w:style w:type="character" w:customStyle="1" w:styleId="Code0">
    <w:name w:val="Code Знак"/>
    <w:basedOn w:val="DefaultParagraphFont"/>
    <w:link w:val="Code"/>
    <w:rsid w:val="002F6CD2"/>
    <w:rPr>
      <w:rFonts w:ascii="Consolas" w:hAnsi="Consolas"/>
      <w:sz w:val="21"/>
    </w:rPr>
  </w:style>
  <w:style w:type="paragraph" w:customStyle="1" w:styleId="CodeHeader">
    <w:name w:val="CodeHeader"/>
    <w:basedOn w:val="Normal"/>
    <w:next w:val="Normal"/>
    <w:link w:val="CodeHeader0"/>
    <w:qFormat/>
    <w:rsid w:val="002F6CD2"/>
    <w:pPr>
      <w:ind w:firstLine="0"/>
      <w:jc w:val="center"/>
    </w:pPr>
    <w:rPr>
      <w:rFonts w:ascii="Courier New" w:hAnsi="Courier New"/>
      <w:b/>
    </w:rPr>
  </w:style>
  <w:style w:type="character" w:customStyle="1" w:styleId="CodeHeader0">
    <w:name w:val="CodeHeader Знак"/>
    <w:basedOn w:val="DefaultParagraphFont"/>
    <w:link w:val="CodeHeader"/>
    <w:rsid w:val="002F6CD2"/>
    <w:rPr>
      <w:rFonts w:ascii="Courier New" w:hAnsi="Courier New"/>
      <w:b/>
      <w:sz w:val="28"/>
    </w:rPr>
  </w:style>
  <w:style w:type="paragraph" w:styleId="Caption">
    <w:name w:val="caption"/>
    <w:next w:val="Normal"/>
    <w:uiPriority w:val="35"/>
    <w:unhideWhenUsed/>
    <w:qFormat/>
    <w:rsid w:val="00774141"/>
    <w:pPr>
      <w:spacing w:after="0" w:line="360" w:lineRule="auto"/>
      <w:jc w:val="center"/>
    </w:pPr>
    <w:rPr>
      <w:rFonts w:ascii="Times New Roman" w:hAnsi="Times New Roman"/>
      <w:iCs/>
      <w:sz w:val="24"/>
      <w:szCs w:val="18"/>
    </w:rPr>
  </w:style>
  <w:style w:type="paragraph" w:styleId="Header0">
    <w:name w:val="header"/>
    <w:basedOn w:val="Normal"/>
    <w:link w:val="HeaderChar"/>
    <w:uiPriority w:val="99"/>
    <w:unhideWhenUsed/>
    <w:rsid w:val="002B5B7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0"/>
    <w:uiPriority w:val="99"/>
    <w:rsid w:val="002B5B7F"/>
    <w:rPr>
      <w:rFonts w:ascii="Times New Roman" w:hAnsi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2B5B7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B7F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72;&#1082;&#1089;&#1080;&#1084;\Documents\Custom%20Office%20Templates\lab4_osis_tazyukov_423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DAC19-05C9-4E06-AE2B-931628620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lab4_osis_tazyukov_4233.dotx</Template>
  <TotalTime>30</TotalTime>
  <Pages>4</Pages>
  <Words>228</Words>
  <Characters>1303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 Тазюков</cp:lastModifiedBy>
  <cp:revision>1</cp:revision>
  <dcterms:created xsi:type="dcterms:W3CDTF">2024-05-13T08:58:00Z</dcterms:created>
  <dcterms:modified xsi:type="dcterms:W3CDTF">2024-05-13T09:41:00Z</dcterms:modified>
</cp:coreProperties>
</file>